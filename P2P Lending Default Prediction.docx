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6741D05C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5A576EC8" w14:textId="241B9EEA" w:rsidR="001D78B9" w:rsidRDefault="000B2BC9" w:rsidP="00216DB3">
            <w:pPr>
              <w:pStyle w:val="Heading1"/>
            </w:pPr>
            <w:r w:rsidRPr="000B2BC9">
              <w:rPr>
                <w:sz w:val="56"/>
                <w:szCs w:val="24"/>
              </w:rPr>
              <w:t>P2P Lending Default Prediction</w:t>
            </w:r>
          </w:p>
        </w:tc>
      </w:tr>
      <w:tr w:rsidR="00637B83" w14:paraId="46232A1C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62E3543A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633D0ED" wp14:editId="2CE2D49D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863B9F" id="Shape" o:spid="_x0000_s1026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7F22BDE5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4E13435F" w14:textId="046FCB80" w:rsidR="00637B83" w:rsidRDefault="000B2BC9" w:rsidP="00A10C30">
            <w:pPr>
              <w:pStyle w:val="Heading2"/>
            </w:pPr>
            <w:r>
              <w:t>February 2020</w:t>
            </w:r>
          </w:p>
          <w:p w14:paraId="540C6D20" w14:textId="308B23CC" w:rsidR="00A81248" w:rsidRDefault="000B2BC9" w:rsidP="00A10C30">
            <w:pPr>
              <w:pStyle w:val="Heading2"/>
            </w:pPr>
            <w:r>
              <w:t>Machine Learning II</w:t>
            </w:r>
          </w:p>
        </w:tc>
        <w:tc>
          <w:tcPr>
            <w:tcW w:w="5395" w:type="dxa"/>
            <w:vAlign w:val="center"/>
          </w:tcPr>
          <w:p w14:paraId="0DA49CDF" w14:textId="01E02019" w:rsidR="00A81248" w:rsidRDefault="000B2BC9" w:rsidP="00A10C30">
            <w:pPr>
              <w:pStyle w:val="Heading2"/>
            </w:pPr>
            <w:proofErr w:type="spellStart"/>
            <w:proofErr w:type="gramStart"/>
            <w:r>
              <w:t>R.Chawla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M.Jepson</w:t>
            </w:r>
            <w:proofErr w:type="spellEnd"/>
            <w:r>
              <w:t xml:space="preserve">, </w:t>
            </w:r>
            <w:proofErr w:type="spellStart"/>
            <w:r>
              <w:t>M.Salhotra</w:t>
            </w:r>
            <w:proofErr w:type="spellEnd"/>
            <w:r>
              <w:t xml:space="preserve">, A. </w:t>
            </w:r>
            <w:proofErr w:type="spellStart"/>
            <w:r>
              <w:t>Yildiz</w:t>
            </w:r>
            <w:proofErr w:type="spellEnd"/>
          </w:p>
        </w:tc>
      </w:tr>
    </w:tbl>
    <w:p w14:paraId="72DC04CE" w14:textId="77777777" w:rsidR="000C4ED1" w:rsidRDefault="000C4ED1" w:rsidP="005A2DF7"/>
    <w:p w14:paraId="7DB15489" w14:textId="77777777" w:rsidR="000F0731" w:rsidRDefault="00036DC3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5034D93" wp14:editId="3AC3BF45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90154" id="Group 6" o:spid="_x0000_s1026" style="position:absolute;margin-left:2.6pt;margin-top:6.05pt;width:534.8pt;height:666.6pt;z-index:-251656192" coordsize="67919,8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">
                <v:shape id="Shape" o:spid="_x0000_s1027" style="position:absolute;width:35001;height:354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225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20378F0A" w14:textId="77777777" w:rsidTr="00036DC3">
        <w:trPr>
          <w:trHeight w:val="396"/>
        </w:trPr>
        <w:tc>
          <w:tcPr>
            <w:tcW w:w="426" w:type="dxa"/>
          </w:tcPr>
          <w:p w14:paraId="1704F5CC" w14:textId="77777777" w:rsidR="00A81248" w:rsidRDefault="00A81248" w:rsidP="00A10C30">
            <w:pPr>
              <w:pStyle w:val="Text"/>
            </w:pPr>
          </w:p>
        </w:tc>
        <w:tc>
          <w:tcPr>
            <w:tcW w:w="4961" w:type="dxa"/>
          </w:tcPr>
          <w:p w14:paraId="3456477C" w14:textId="77777777" w:rsidR="00A81248" w:rsidRDefault="00A81248" w:rsidP="00A10C30">
            <w:pPr>
              <w:pStyle w:val="Text"/>
            </w:pPr>
          </w:p>
        </w:tc>
        <w:tc>
          <w:tcPr>
            <w:tcW w:w="4961" w:type="dxa"/>
          </w:tcPr>
          <w:p w14:paraId="6D01389C" w14:textId="77777777" w:rsidR="00A81248" w:rsidRDefault="00A81248" w:rsidP="00A10C30">
            <w:pPr>
              <w:pStyle w:val="Text"/>
            </w:pPr>
          </w:p>
        </w:tc>
        <w:tc>
          <w:tcPr>
            <w:tcW w:w="425" w:type="dxa"/>
          </w:tcPr>
          <w:p w14:paraId="62E5AD55" w14:textId="77777777" w:rsidR="00A81248" w:rsidRDefault="00A81248" w:rsidP="00A10C30">
            <w:pPr>
              <w:pStyle w:val="Text"/>
            </w:pPr>
          </w:p>
        </w:tc>
      </w:tr>
      <w:tr w:rsidR="001205A1" w14:paraId="5DD27EC9" w14:textId="77777777" w:rsidTr="00216DB3">
        <w:trPr>
          <w:trHeight w:val="5274"/>
        </w:trPr>
        <w:tc>
          <w:tcPr>
            <w:tcW w:w="426" w:type="dxa"/>
          </w:tcPr>
          <w:p w14:paraId="0E774176" w14:textId="77777777"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101702A5" w14:textId="783F5CB8" w:rsidR="001205A1" w:rsidRDefault="000B2BC9" w:rsidP="00A10C30">
            <w:pPr>
              <w:pStyle w:val="Heading3"/>
            </w:pPr>
            <w:r>
              <w:t>Introduction</w:t>
            </w:r>
          </w:p>
          <w:p w14:paraId="05CFBDEF" w14:textId="77777777" w:rsidR="00F013ED" w:rsidRDefault="00B172FC" w:rsidP="0097108B">
            <w:pPr>
              <w:pStyle w:val="Heading4"/>
              <w:jc w:val="both"/>
            </w:pPr>
            <w:r>
              <w:t xml:space="preserve">Peer-to-peer (P2P) lending </w:t>
            </w:r>
            <w:r w:rsidR="00036E44">
              <w:t xml:space="preserve">arose </w:t>
            </w:r>
            <w:r w:rsidR="00A57FD7">
              <w:t>from the</w:t>
            </w:r>
            <w:r w:rsidR="00FC2BFD">
              <w:t xml:space="preserve"> movement to</w:t>
            </w:r>
            <w:r w:rsidR="00A57FD7">
              <w:t xml:space="preserve"> </w:t>
            </w:r>
            <w:r w:rsidR="000320FF">
              <w:t>democratiz</w:t>
            </w:r>
            <w:r w:rsidR="00FC2BFD">
              <w:t xml:space="preserve">e </w:t>
            </w:r>
            <w:r w:rsidR="000320FF">
              <w:t xml:space="preserve">the economy </w:t>
            </w:r>
            <w:r w:rsidR="008D09B2">
              <w:t xml:space="preserve">by utilizing the internet and new technologies. </w:t>
            </w:r>
            <w:r w:rsidR="009C445C">
              <w:t xml:space="preserve">The key innovation being the removal of banks as the middleman in the </w:t>
            </w:r>
            <w:r w:rsidR="001D6D27">
              <w:t>borrower/lender transactions.</w:t>
            </w:r>
            <w:r w:rsidR="001F2113">
              <w:t xml:space="preserve"> This </w:t>
            </w:r>
            <w:r w:rsidR="00610768">
              <w:t xml:space="preserve">new </w:t>
            </w:r>
            <w:r w:rsidR="00787FFC">
              <w:t xml:space="preserve">process benefits both lenders and borrowers by allowing them to share the </w:t>
            </w:r>
            <w:r w:rsidR="00EE2587">
              <w:t xml:space="preserve">cut that would have otherwise gone to the </w:t>
            </w:r>
            <w:r w:rsidR="00961ACE">
              <w:t>middleman</w:t>
            </w:r>
            <w:r w:rsidR="00570B72">
              <w:t xml:space="preserve"> but </w:t>
            </w:r>
            <w:r w:rsidR="00961ACE">
              <w:t xml:space="preserve">what is going to replace the due diligence and risk management that was previously performed by the bank? </w:t>
            </w:r>
          </w:p>
          <w:p w14:paraId="68071EA9" w14:textId="77777777" w:rsidR="00753FFC" w:rsidRDefault="00F013ED" w:rsidP="0097108B">
            <w:pPr>
              <w:pStyle w:val="Heading4"/>
              <w:jc w:val="both"/>
            </w:pPr>
            <w:r>
              <w:t xml:space="preserve">Our project </w:t>
            </w:r>
            <w:r w:rsidR="00916A04">
              <w:t xml:space="preserve">aims to see if </w:t>
            </w:r>
            <w:r w:rsidR="00FD2098">
              <w:t xml:space="preserve">this due diligence can be replaced by </w:t>
            </w:r>
            <w:r w:rsidR="00C97ECA">
              <w:t xml:space="preserve">a </w:t>
            </w:r>
            <w:r w:rsidR="004C5934">
              <w:t xml:space="preserve">borrower </w:t>
            </w:r>
            <w:r w:rsidR="00C97ECA">
              <w:t>questionnaire</w:t>
            </w:r>
            <w:r w:rsidR="00453DB8">
              <w:t xml:space="preserve">, or in other words, can default on a P2P loan be predicted </w:t>
            </w:r>
            <w:r w:rsidR="002017BC">
              <w:t xml:space="preserve">based on information </w:t>
            </w:r>
            <w:r w:rsidR="0014564D">
              <w:t>about the borrower and the loan.</w:t>
            </w:r>
          </w:p>
          <w:p w14:paraId="7E7C31C6" w14:textId="2E68730F" w:rsidR="00753FFC" w:rsidRPr="00753FFC" w:rsidRDefault="00753FFC" w:rsidP="0097108B">
            <w:pPr>
              <w:pStyle w:val="Heading4"/>
              <w:jc w:val="both"/>
            </w:pPr>
            <w:r>
              <w:t xml:space="preserve">In parallel we will review the work done by </w:t>
            </w:r>
            <w:r w:rsidR="00083924">
              <w:t xml:space="preserve">X. Ma, K. Sha and D. </w:t>
            </w:r>
            <w:proofErr w:type="spellStart"/>
            <w:r w:rsidR="00083924">
              <w:t>Wanxg</w:t>
            </w:r>
            <w:proofErr w:type="spellEnd"/>
            <w:r w:rsidR="00083924">
              <w:t xml:space="preserve"> in </w:t>
            </w:r>
            <w:r w:rsidR="00890A12">
              <w:t>“</w:t>
            </w:r>
            <w:r w:rsidR="00890A12" w:rsidRPr="00890A12">
              <w:t xml:space="preserve">Prediction of P2P network loan default based on the machine learning </w:t>
            </w:r>
            <w:proofErr w:type="spellStart"/>
            <w:r w:rsidR="00890A12" w:rsidRPr="00890A12">
              <w:t>LightGBM</w:t>
            </w:r>
            <w:proofErr w:type="spellEnd"/>
            <w:r w:rsidR="00890A12" w:rsidRPr="00890A12">
              <w:t xml:space="preserve"> and </w:t>
            </w:r>
            <w:proofErr w:type="spellStart"/>
            <w:r w:rsidR="00890A12" w:rsidRPr="00890A12">
              <w:t>XGBoost</w:t>
            </w:r>
            <w:proofErr w:type="spellEnd"/>
            <w:r w:rsidR="00890A12" w:rsidRPr="00890A12">
              <w:t xml:space="preserve"> algorithms according to different high dimensional data cleaning</w:t>
            </w:r>
            <w:r w:rsidR="00890A12">
              <w:t>” to see if t</w:t>
            </w:r>
            <w:r w:rsidR="005D1C05">
              <w:t xml:space="preserve">heir process and findings are </w:t>
            </w:r>
            <w:r w:rsidR="00891ECE">
              <w:t>replicable and consistent with the results we discover.</w:t>
            </w:r>
          </w:p>
        </w:tc>
        <w:tc>
          <w:tcPr>
            <w:tcW w:w="425" w:type="dxa"/>
          </w:tcPr>
          <w:p w14:paraId="7D8E795A" w14:textId="77777777" w:rsidR="001205A1" w:rsidRDefault="001205A1" w:rsidP="005A2DF7"/>
        </w:tc>
      </w:tr>
    </w:tbl>
    <w:p w14:paraId="1D3C1E4F" w14:textId="77777777" w:rsidR="00963B04" w:rsidRDefault="00963B04" w:rsidP="005A2DF7">
      <w:pPr>
        <w:sectPr w:rsidR="00963B04" w:rsidSect="005F4A20">
          <w:headerReference w:type="default" r:id="rId10"/>
          <w:footerReference w:type="even" r:id="rId11"/>
          <w:footerReference w:type="default" r:id="rId12"/>
          <w:pgSz w:w="12240" w:h="15840" w:code="1"/>
          <w:pgMar w:top="720" w:right="720" w:bottom="720" w:left="720" w:header="709" w:footer="709" w:gutter="0"/>
          <w:cols w:space="708"/>
          <w:titlePg/>
          <w:docGrid w:linePitch="360"/>
        </w:sect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637B83" w14:paraId="1C1998F6" w14:textId="77777777" w:rsidTr="00216DB3">
        <w:trPr>
          <w:trHeight w:val="383"/>
        </w:trPr>
        <w:tc>
          <w:tcPr>
            <w:tcW w:w="426" w:type="dxa"/>
          </w:tcPr>
          <w:p w14:paraId="6F56C00E" w14:textId="1A2F221B"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6E12CD86" w14:textId="29551CB3" w:rsidR="00637B83" w:rsidRPr="00A10C30" w:rsidRDefault="005E35E5" w:rsidP="00A10C30">
            <w:pPr>
              <w:pStyle w:val="Heading2"/>
            </w:pPr>
            <w:r w:rsidRPr="00A10C30">
              <w:t>Data</w:t>
            </w:r>
            <w:r w:rsidR="00796F12" w:rsidRPr="00A10C30">
              <w:t xml:space="preserve"> </w:t>
            </w:r>
            <w:r w:rsidR="00F15187" w:rsidRPr="00A10C30">
              <w:t>Being Used</w:t>
            </w:r>
          </w:p>
        </w:tc>
        <w:tc>
          <w:tcPr>
            <w:tcW w:w="425" w:type="dxa"/>
          </w:tcPr>
          <w:p w14:paraId="62637202" w14:textId="77777777" w:rsidR="00637B83" w:rsidRDefault="00637B83" w:rsidP="005A2DF7"/>
        </w:tc>
      </w:tr>
      <w:tr w:rsidR="001205A1" w14:paraId="309478B9" w14:textId="77777777" w:rsidTr="00036DC3">
        <w:trPr>
          <w:trHeight w:val="6948"/>
        </w:trPr>
        <w:tc>
          <w:tcPr>
            <w:tcW w:w="426" w:type="dxa"/>
          </w:tcPr>
          <w:p w14:paraId="1D0DCDDE" w14:textId="77777777" w:rsidR="00A81248" w:rsidRDefault="00A81248" w:rsidP="005A2DF7"/>
        </w:tc>
        <w:tc>
          <w:tcPr>
            <w:tcW w:w="4961" w:type="dxa"/>
            <w:shd w:val="clear" w:color="auto" w:fill="FFFFFF" w:themeFill="background1"/>
          </w:tcPr>
          <w:p w14:paraId="70E7BD5C" w14:textId="77777777" w:rsidR="001205A1" w:rsidRDefault="00F15187" w:rsidP="0097108B">
            <w:pPr>
              <w:pStyle w:val="Text"/>
              <w:jc w:val="both"/>
            </w:pPr>
            <w:proofErr w:type="spellStart"/>
            <w:r>
              <w:t>LendingClub</w:t>
            </w:r>
            <w:proofErr w:type="spellEnd"/>
            <w:r w:rsidR="00F54CAE">
              <w:t xml:space="preserve"> is the largest P2P lending facilitator in the US and </w:t>
            </w:r>
            <w:r w:rsidR="00D64BAA">
              <w:t xml:space="preserve">makes their loan data publicly available (subject to opening an account) at </w:t>
            </w:r>
            <w:hyperlink r:id="rId13" w:history="1">
              <w:r w:rsidR="002817A4" w:rsidRPr="00AB1F58">
                <w:rPr>
                  <w:rStyle w:val="Hyperlink"/>
                </w:rPr>
                <w:t>http://bit.ly/2v0mU43</w:t>
              </w:r>
            </w:hyperlink>
            <w:r w:rsidR="002817A4">
              <w:t xml:space="preserve"> .</w:t>
            </w:r>
          </w:p>
          <w:p w14:paraId="4ACBFF4B" w14:textId="561A153D" w:rsidR="003D7668" w:rsidRDefault="00D36D16" w:rsidP="0097108B">
            <w:pPr>
              <w:pStyle w:val="Text"/>
              <w:jc w:val="both"/>
            </w:pPr>
            <w:r>
              <w:t>Th</w:t>
            </w:r>
            <w:r w:rsidR="00024AFD">
              <w:t xml:space="preserve">e dataset is very large in terms of </w:t>
            </w:r>
            <w:r w:rsidR="00392189">
              <w:t xml:space="preserve">both </w:t>
            </w:r>
            <w:r w:rsidR="00891E7E">
              <w:t xml:space="preserve">sample size and variable size. </w:t>
            </w:r>
            <w:r w:rsidR="003D7668">
              <w:t xml:space="preserve">The </w:t>
            </w:r>
            <w:r w:rsidR="001E5339">
              <w:t xml:space="preserve">dependent </w:t>
            </w:r>
            <w:r w:rsidR="00625856">
              <w:t xml:space="preserve">(y) </w:t>
            </w:r>
            <w:r w:rsidR="001E5339">
              <w:t>variable is “</w:t>
            </w:r>
            <w:proofErr w:type="spellStart"/>
            <w:r w:rsidR="001E5339">
              <w:t>loan_status</w:t>
            </w:r>
            <w:proofErr w:type="spellEnd"/>
            <w:r w:rsidR="001E5339">
              <w:t xml:space="preserve">” which takes </w:t>
            </w:r>
            <w:r w:rsidR="00625856">
              <w:t xml:space="preserve">8 values, 6 whilst the loan </w:t>
            </w:r>
            <w:r w:rsidR="00043EB7">
              <w:t xml:space="preserve">is outstanding and </w:t>
            </w:r>
            <w:r w:rsidR="00D06BF2">
              <w:t>2</w:t>
            </w:r>
            <w:r w:rsidR="00043EB7">
              <w:t xml:space="preserve"> once completed/defaulted. A </w:t>
            </w:r>
            <w:r w:rsidR="00665A39">
              <w:t xml:space="preserve">default occurs when </w:t>
            </w:r>
            <w:proofErr w:type="spellStart"/>
            <w:r w:rsidR="00665A39">
              <w:t>loan_status</w:t>
            </w:r>
            <w:proofErr w:type="spellEnd"/>
            <w:r w:rsidR="00665A39">
              <w:t xml:space="preserve"> is “charged off” and the </w:t>
            </w:r>
            <w:r w:rsidR="00D06BF2">
              <w:t>no default has occurred w</w:t>
            </w:r>
            <w:r w:rsidR="00F12C53">
              <w:t>hen status is set to “Fully Paid</w:t>
            </w:r>
            <w:r w:rsidR="00002907">
              <w:t>”.</w:t>
            </w:r>
          </w:p>
          <w:p w14:paraId="41ADAAB0" w14:textId="77777777" w:rsidR="00F37ECC" w:rsidRDefault="00F37ECC" w:rsidP="0097108B">
            <w:pPr>
              <w:pStyle w:val="Text"/>
              <w:jc w:val="both"/>
            </w:pPr>
          </w:p>
          <w:p w14:paraId="667FB160" w14:textId="4D154867" w:rsidR="005D1FB1" w:rsidRDefault="005D1FB1" w:rsidP="00A10C30">
            <w:pPr>
              <w:pStyle w:val="Heading3"/>
            </w:pPr>
            <w:r w:rsidRPr="00A10C30">
              <w:t xml:space="preserve">Time Series and </w:t>
            </w:r>
            <w:r w:rsidR="00A10C30" w:rsidRPr="00A10C30">
              <w:t>Filtering</w:t>
            </w:r>
          </w:p>
          <w:p w14:paraId="1E861AD2" w14:textId="77777777" w:rsidR="00CA79FA" w:rsidRDefault="00CA79FA" w:rsidP="00CA79FA">
            <w:pPr>
              <w:pStyle w:val="Text"/>
              <w:jc w:val="both"/>
            </w:pPr>
            <w:r>
              <w:t xml:space="preserve">We noted in Ma </w:t>
            </w:r>
            <w:r>
              <w:rPr>
                <w:i/>
                <w:iCs/>
              </w:rPr>
              <w:t>et al.</w:t>
            </w:r>
            <w:r>
              <w:t xml:space="preserve">’s </w:t>
            </w:r>
            <w:r w:rsidRPr="00A10C30">
              <w:t>paper there</w:t>
            </w:r>
            <w:r>
              <w:t xml:space="preserve"> was a time series element to this paper that is proposed to be have been caused by initial setup changes and the 2008 financial crisis.</w:t>
            </w:r>
          </w:p>
          <w:p w14:paraId="44878856" w14:textId="77777777" w:rsidR="00CA79FA" w:rsidRPr="00CA79FA" w:rsidRDefault="00CA79FA" w:rsidP="00CA79FA"/>
          <w:p w14:paraId="335BE568" w14:textId="540897D2" w:rsidR="00A10C30" w:rsidRPr="00A10C30" w:rsidRDefault="00DB4832" w:rsidP="00DB4832">
            <w:pPr>
              <w:pStyle w:val="Text"/>
              <w:jc w:val="both"/>
            </w:pPr>
            <w:r>
              <w:t xml:space="preserve">After analyzing the loans based on issue </w:t>
            </w:r>
            <w:proofErr w:type="gramStart"/>
            <w:r>
              <w:t>date</w:t>
            </w:r>
            <w:proofErr w:type="gramEnd"/>
            <w:r>
              <w:t xml:space="preserve"> we found that the default rate was increasing slightly with time, contrary to the findings of Ma </w:t>
            </w:r>
            <w:r>
              <w:rPr>
                <w:i/>
                <w:iCs/>
              </w:rPr>
              <w:t>et al.</w:t>
            </w:r>
            <w:r>
              <w:t xml:space="preserve"> It is possible that</w:t>
            </w:r>
            <w:r w:rsidR="00965554">
              <w:t xml:space="preserve"> </w:t>
            </w:r>
          </w:p>
        </w:tc>
        <w:tc>
          <w:tcPr>
            <w:tcW w:w="4961" w:type="dxa"/>
            <w:shd w:val="clear" w:color="auto" w:fill="FFFFFF" w:themeFill="background1"/>
          </w:tcPr>
          <w:p w14:paraId="5EB8667E" w14:textId="424332AB" w:rsidR="00DB4832" w:rsidRDefault="00DB4832" w:rsidP="00DB4832">
            <w:pPr>
              <w:pStyle w:val="Text"/>
              <w:jc w:val="both"/>
            </w:pPr>
            <w:r>
              <w:t>they were considering outstanding loans are not defaulted which would have reduced the rate for recent loans.</w:t>
            </w:r>
            <w:bookmarkStart w:id="0" w:name="_GoBack"/>
            <w:bookmarkEnd w:id="0"/>
          </w:p>
          <w:p w14:paraId="43B4CBB4" w14:textId="7C1F7AD6" w:rsidR="00B23568" w:rsidRDefault="00B23568" w:rsidP="00B23568">
            <w:pPr>
              <w:pStyle w:val="Heading3"/>
            </w:pPr>
            <w:r>
              <w:rPr>
                <w:b w:val="0"/>
                <w:bCs w:val="0"/>
                <w:iCs w:val="0"/>
                <w:noProof/>
              </w:rPr>
              <w:drawing>
                <wp:inline distT="0" distB="0" distL="0" distR="0" wp14:anchorId="5E6D4078" wp14:editId="4AC18B66">
                  <wp:extent cx="3013075" cy="24784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075" cy="247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6F757" w14:textId="205B6CC6" w:rsidR="00047110" w:rsidRDefault="00B23568" w:rsidP="00B23568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The default rate over time from 2008 to 2018</w:t>
            </w:r>
          </w:p>
          <w:p w14:paraId="60836E72" w14:textId="77777777" w:rsidR="005846B2" w:rsidRDefault="005846B2" w:rsidP="005846B2"/>
          <w:p w14:paraId="64016FB0" w14:textId="197A1B95" w:rsidR="005846B2" w:rsidRPr="005846B2" w:rsidRDefault="005846B2" w:rsidP="005846B2"/>
        </w:tc>
        <w:tc>
          <w:tcPr>
            <w:tcW w:w="425" w:type="dxa"/>
          </w:tcPr>
          <w:p w14:paraId="262690F9" w14:textId="77777777" w:rsidR="00A81248" w:rsidRDefault="00A81248" w:rsidP="005A2DF7"/>
        </w:tc>
      </w:tr>
    </w:tbl>
    <w:p w14:paraId="4AE829FF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0E78F66D" w14:textId="77777777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14:paraId="479FFED7" w14:textId="77777777" w:rsidR="0031055C" w:rsidRDefault="002B6593" w:rsidP="005F4A20">
            <w:r w:rsidRPr="002B6593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028D7CC2" wp14:editId="08F7C4EB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-596900</wp:posOffset>
                      </wp:positionV>
                      <wp:extent cx="7773671" cy="10060941"/>
                      <wp:effectExtent l="0" t="0" r="0" b="0"/>
                      <wp:wrapNone/>
                      <wp:docPr id="2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671" cy="100609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20C59" id="Shape" o:spid="_x0000_s1026" style="position:absolute;margin-left:-41.65pt;margin-top:-47pt;width:612.1pt;height:792.2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3886836,5030471;3886836,5030471;3886836,5030471;3886836,5030471" o:connectangles="0,90,180,270"/>
                    </v:shape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FFFFFF" w:themeFill="background1"/>
          </w:tcPr>
          <w:p w14:paraId="60006AD3" w14:textId="77777777" w:rsidR="0031055C" w:rsidRDefault="0031055C" w:rsidP="005F4A20"/>
        </w:tc>
        <w:tc>
          <w:tcPr>
            <w:tcW w:w="4961" w:type="dxa"/>
            <w:shd w:val="clear" w:color="auto" w:fill="FFFFFF" w:themeFill="background1"/>
          </w:tcPr>
          <w:p w14:paraId="0B0F1000" w14:textId="77777777" w:rsidR="0031055C" w:rsidRDefault="0031055C" w:rsidP="005F4A20"/>
        </w:tc>
        <w:tc>
          <w:tcPr>
            <w:tcW w:w="425" w:type="dxa"/>
            <w:shd w:val="clear" w:color="auto" w:fill="FFFFFF" w:themeFill="background1"/>
          </w:tcPr>
          <w:p w14:paraId="5BE58054" w14:textId="77777777" w:rsidR="0031055C" w:rsidRDefault="0031055C" w:rsidP="005F4A20"/>
        </w:tc>
      </w:tr>
    </w:tbl>
    <w:p w14:paraId="5642A029" w14:textId="77777777" w:rsidR="00963B04" w:rsidRDefault="00963B04" w:rsidP="005A2DF7">
      <w:pPr>
        <w:sectPr w:rsidR="00963B04" w:rsidSect="00963B04">
          <w:type w:val="continuous"/>
          <w:pgSz w:w="12240" w:h="15840" w:code="1"/>
          <w:pgMar w:top="720" w:right="720" w:bottom="720" w:left="720" w:header="709" w:footer="709" w:gutter="0"/>
          <w:cols w:space="708"/>
          <w:titlePg/>
          <w:docGrid w:linePitch="360"/>
        </w:sectPr>
      </w:pP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146329F2" w14:textId="77777777" w:rsidTr="00216DB3">
        <w:trPr>
          <w:trHeight w:val="6634"/>
        </w:trPr>
        <w:tc>
          <w:tcPr>
            <w:tcW w:w="426" w:type="dxa"/>
            <w:shd w:val="clear" w:color="auto" w:fill="FFFFFF" w:themeFill="background1"/>
          </w:tcPr>
          <w:p w14:paraId="51927A41" w14:textId="0F8757DE" w:rsidR="0031055C" w:rsidRDefault="0031055C" w:rsidP="005A2DF7"/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0619BC5C" w14:textId="77777777" w:rsidR="00DB4832" w:rsidRDefault="00DB4832" w:rsidP="00DB4832">
            <w:pPr>
              <w:pStyle w:val="Heading3"/>
            </w:pPr>
            <w:r>
              <w:t>Data Clean Up</w:t>
            </w:r>
          </w:p>
          <w:p w14:paraId="245BB92A" w14:textId="77777777" w:rsidR="00DB4832" w:rsidRDefault="00DB4832" w:rsidP="00DB4832">
            <w:pPr>
              <w:pStyle w:val="Text"/>
              <w:jc w:val="both"/>
            </w:pPr>
            <w:r>
              <w:t>Before creating a test-train split we needed to identify the data types in our data set as well as removing post-hoc</w:t>
            </w:r>
          </w:p>
          <w:p w14:paraId="6DDB4C62" w14:textId="77777777" w:rsidR="00DB4832" w:rsidRDefault="00DB4832" w:rsidP="00DB4832">
            <w:pPr>
              <w:pStyle w:val="Text"/>
              <w:jc w:val="both"/>
            </w:pPr>
            <w:r>
              <w:t xml:space="preserve">variables and unusable columns such unique ID’s and </w:t>
            </w:r>
            <w:proofErr w:type="spellStart"/>
            <w:r>
              <w:t>url's</w:t>
            </w:r>
            <w:proofErr w:type="spellEnd"/>
            <w:r>
              <w:t>.</w:t>
            </w:r>
          </w:p>
          <w:p w14:paraId="0692DAFB" w14:textId="77777777" w:rsidR="00DB4832" w:rsidRDefault="00DB4832" w:rsidP="00A10C30">
            <w:pPr>
              <w:pStyle w:val="Heading3"/>
            </w:pPr>
          </w:p>
          <w:p w14:paraId="2D810B18" w14:textId="77777777" w:rsidR="00DB4832" w:rsidRDefault="00DB4832" w:rsidP="00A10C30">
            <w:pPr>
              <w:pStyle w:val="Heading3"/>
            </w:pPr>
          </w:p>
          <w:p w14:paraId="1558AE0C" w14:textId="77777777" w:rsidR="00DB4832" w:rsidRDefault="00DB4832" w:rsidP="00A10C30">
            <w:pPr>
              <w:pStyle w:val="Heading3"/>
            </w:pPr>
          </w:p>
          <w:p w14:paraId="7B68F477" w14:textId="4A9370BC" w:rsidR="002B6593" w:rsidRDefault="005846B2" w:rsidP="00A10C30">
            <w:pPr>
              <w:pStyle w:val="Heading3"/>
            </w:pPr>
            <w:r>
              <w:t>Variable Selection</w:t>
            </w:r>
          </w:p>
          <w:p w14:paraId="047765CE" w14:textId="77777777" w:rsidR="002B6593" w:rsidRDefault="002B6593" w:rsidP="005F4A20"/>
          <w:p w14:paraId="73894AF4" w14:textId="1981CBD8" w:rsidR="0031055C" w:rsidRDefault="005846B2" w:rsidP="00A10C30">
            <w:pPr>
              <w:pStyle w:val="Text"/>
            </w:pPr>
            <w:r>
              <w:t>Variable selection</w:t>
            </w:r>
          </w:p>
          <w:p w14:paraId="750D588A" w14:textId="77777777" w:rsidR="002B6593" w:rsidRDefault="002B6593" w:rsidP="00A10C30">
            <w:pPr>
              <w:pStyle w:val="Text"/>
            </w:pPr>
          </w:p>
          <w:p w14:paraId="1C0AA789" w14:textId="415F621F" w:rsidR="002B6593" w:rsidRDefault="005846B2" w:rsidP="00A10C30">
            <w:pPr>
              <w:pStyle w:val="Heading3"/>
            </w:pPr>
            <w:r>
              <w:t>Boosting Results</w:t>
            </w:r>
          </w:p>
          <w:p w14:paraId="5FCA00EB" w14:textId="77777777" w:rsidR="002B6593" w:rsidRDefault="002B6593" w:rsidP="005F4A20"/>
          <w:p w14:paraId="63922284" w14:textId="77777777" w:rsidR="002B6593" w:rsidRPr="001205A1" w:rsidRDefault="000D4690" w:rsidP="00A10C30">
            <w:pPr>
              <w:pStyle w:val="Text"/>
            </w:pPr>
            <w:sdt>
              <w:sdtPr>
                <w:id w:val="-193699441"/>
                <w:placeholder>
                  <w:docPart w:val="339732928761440DB3A82B0F4057C580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sdt>
            <w:sdtPr>
              <w:id w:val="-921872914"/>
              <w:placeholder>
                <w:docPart w:val="DEB3059B344A4FD4B9A3CE91B304B8E9"/>
              </w:placeholder>
              <w:temporary/>
              <w:showingPlcHdr/>
              <w15:appearance w15:val="hidden"/>
            </w:sdtPr>
            <w:sdtEndPr/>
            <w:sdtContent>
              <w:p w14:paraId="78431869" w14:textId="77777777" w:rsidR="005D557C" w:rsidRDefault="005D557C" w:rsidP="00A10C30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410C7B04" w14:textId="77777777" w:rsidR="005D557C" w:rsidRDefault="005D557C" w:rsidP="005D557C"/>
              <w:p w14:paraId="16D8207F" w14:textId="77777777" w:rsidR="005D557C" w:rsidRDefault="005D557C" w:rsidP="00A10C30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C636C05" w14:textId="77777777" w:rsidR="005D557C" w:rsidRDefault="005D557C" w:rsidP="005D557C"/>
              <w:p w14:paraId="0D33EB63" w14:textId="77777777" w:rsidR="0031055C" w:rsidRDefault="005D557C" w:rsidP="00A10C30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since.</w:t>
                </w:r>
              </w:p>
            </w:sdtContent>
          </w:sdt>
        </w:tc>
        <w:tc>
          <w:tcPr>
            <w:tcW w:w="425" w:type="dxa"/>
            <w:shd w:val="clear" w:color="auto" w:fill="FFFFFF" w:themeFill="background1"/>
          </w:tcPr>
          <w:p w14:paraId="1BD9FA47" w14:textId="77777777" w:rsidR="0031055C" w:rsidRDefault="0031055C" w:rsidP="005A2DF7"/>
        </w:tc>
      </w:tr>
      <w:tr w:rsidR="0031055C" w14:paraId="29AB555A" w14:textId="77777777" w:rsidTr="00216DB3">
        <w:trPr>
          <w:trHeight w:val="6192"/>
        </w:trPr>
        <w:tc>
          <w:tcPr>
            <w:tcW w:w="426" w:type="dxa"/>
          </w:tcPr>
          <w:p w14:paraId="3B4CEC93" w14:textId="77777777" w:rsidR="0031055C" w:rsidRDefault="0031055C" w:rsidP="005A2DF7"/>
        </w:tc>
        <w:tc>
          <w:tcPr>
            <w:tcW w:w="9922" w:type="dxa"/>
            <w:gridSpan w:val="2"/>
            <w:tcBorders>
              <w:top w:val="single" w:sz="18" w:space="0" w:color="FF1571" w:themeColor="accent2"/>
            </w:tcBorders>
            <w:vAlign w:val="center"/>
          </w:tcPr>
          <w:p w14:paraId="111C9E12" w14:textId="77777777" w:rsidR="0031055C" w:rsidRPr="0031055C" w:rsidRDefault="002B6593" w:rsidP="00A10C30">
            <w:pPr>
              <w:pStyle w:val="Text"/>
            </w:pPr>
            <w:r w:rsidRPr="00875863">
              <w:rPr>
                <w:noProof/>
                <w:lang w:eastAsia="en-AU"/>
              </w:rPr>
              <w:drawing>
                <wp:inline distT="0" distB="0" distL="0" distR="0" wp14:anchorId="244A25D2" wp14:editId="4B99A778">
                  <wp:extent cx="5824439" cy="2311471"/>
                  <wp:effectExtent l="0" t="0" r="5080" b="0"/>
                  <wp:docPr id="12" name="Picture 1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-01.png"/>
                          <pic:cNvPicPr/>
                        </pic:nvPicPr>
                        <pic:blipFill rotWithShape="1"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-2"/>
                          <a:stretch/>
                        </pic:blipFill>
                        <pic:spPr bwMode="auto">
                          <a:xfrm>
                            <a:off x="0" y="0"/>
                            <a:ext cx="5829300" cy="231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FFFF" w:themeFill="background1"/>
          </w:tcPr>
          <w:p w14:paraId="11E8C3C7" w14:textId="77777777" w:rsidR="0031055C" w:rsidRDefault="0031055C" w:rsidP="005A2DF7"/>
        </w:tc>
      </w:tr>
    </w:tbl>
    <w:p w14:paraId="2CF6300B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14:paraId="60DA07CB" w14:textId="77777777" w:rsidTr="00216DB3">
        <w:trPr>
          <w:trHeight w:val="13464"/>
        </w:trPr>
        <w:tc>
          <w:tcPr>
            <w:tcW w:w="993" w:type="dxa"/>
          </w:tcPr>
          <w:p w14:paraId="7B9DE15F" w14:textId="77777777" w:rsidR="005A2DF7" w:rsidRDefault="005A2DF7" w:rsidP="005A2DF7">
            <w:pPr>
              <w:pStyle w:val="GraphicAnchor"/>
            </w:pPr>
          </w:p>
        </w:tc>
        <w:tc>
          <w:tcPr>
            <w:tcW w:w="5272" w:type="dxa"/>
          </w:tcPr>
          <w:p w14:paraId="72DBEF5F" w14:textId="77777777" w:rsidR="005A2DF7" w:rsidRPr="000F0731" w:rsidRDefault="000D4690" w:rsidP="000F0731">
            <w:pPr>
              <w:pStyle w:val="Quote"/>
            </w:pPr>
            <w:sdt>
              <w:sdtPr>
                <w:id w:val="138996533"/>
                <w:placeholder>
                  <w:docPart w:val="18AAB90F1D724B26BBF02E976403707D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0F0731">
                  <w:rPr>
                    <w:rStyle w:val="QuoteChar"/>
                    <w:iCs/>
                  </w:rPr>
                  <w:t>Lorem Ipsum is simply dummy text of the printing and typesetting industry.</w:t>
                </w:r>
              </w:sdtContent>
            </w:sdt>
          </w:p>
          <w:p w14:paraId="7A7B0512" w14:textId="77777777" w:rsidR="005A2DF7" w:rsidRPr="000F0731" w:rsidRDefault="005A2DF7" w:rsidP="00E61F1F"/>
          <w:p w14:paraId="5C7E8397" w14:textId="77777777" w:rsidR="005A2DF7" w:rsidRPr="000F0731" w:rsidRDefault="000D4690" w:rsidP="00A10C30">
            <w:pPr>
              <w:pStyle w:val="Text"/>
            </w:pPr>
            <w:sdt>
              <w:sdtPr>
                <w:id w:val="2132664921"/>
                <w:placeholder>
                  <w:docPart w:val="9A16315EEBB34EEA9FFA878F6648E14E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E61F1F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3516" w:type="dxa"/>
          </w:tcPr>
          <w:p w14:paraId="7C8B2207" w14:textId="77777777" w:rsidR="005A2DF7" w:rsidRPr="0031055C" w:rsidRDefault="005A2DF7" w:rsidP="005A2D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0BA8E68" wp14:editId="6FF60BD6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2D6AB" id="Shape" o:spid="_x0000_s1026" style="position:absolute;margin-left:-71.3pt;margin-top:79.35pt;width:327.1pt;height:538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CojQYAAI4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00A54F26" w14:textId="77777777" w:rsidR="005A2DF7" w:rsidRDefault="005A2DF7" w:rsidP="005A2DF7"/>
        </w:tc>
      </w:tr>
    </w:tbl>
    <w:p w14:paraId="2769F048" w14:textId="77777777" w:rsidR="00A81248" w:rsidRDefault="00A81248" w:rsidP="005A2DF7"/>
    <w:sectPr w:rsidR="00A81248" w:rsidSect="00963B04">
      <w:type w:val="continuous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3DC7B" w14:textId="77777777" w:rsidR="000D4690" w:rsidRDefault="000D4690" w:rsidP="001205A1">
      <w:r>
        <w:separator/>
      </w:r>
    </w:p>
  </w:endnote>
  <w:endnote w:type="continuationSeparator" w:id="0">
    <w:p w14:paraId="7A3D1A12" w14:textId="77777777" w:rsidR="000D4690" w:rsidRDefault="000D4690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5A8125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19316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89D2EE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838232"/>
      <w:docPartObj>
        <w:docPartGallery w:val="Page Numbers (Bottom of Page)"/>
        <w:docPartUnique/>
      </w:docPartObj>
    </w:sdtPr>
    <w:sdtEndPr/>
    <w:sdtContent>
      <w:p w14:paraId="36B94963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13A1A" w14:textId="77777777" w:rsidR="000D4690" w:rsidRDefault="000D4690" w:rsidP="001205A1">
      <w:r>
        <w:separator/>
      </w:r>
    </w:p>
  </w:footnote>
  <w:footnote w:type="continuationSeparator" w:id="0">
    <w:p w14:paraId="1505436D" w14:textId="77777777" w:rsidR="000D4690" w:rsidRDefault="000D4690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D73B2" w14:textId="5CC48F7A" w:rsidR="00637B83" w:rsidRPr="00637B83" w:rsidRDefault="000B2BC9" w:rsidP="00637B83">
    <w:pPr>
      <w:pStyle w:val="Header"/>
    </w:pPr>
    <w:r>
      <w:t>P2P Lending Default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BC9"/>
    <w:rsid w:val="00002907"/>
    <w:rsid w:val="00024AFD"/>
    <w:rsid w:val="000320FF"/>
    <w:rsid w:val="00036DC3"/>
    <w:rsid w:val="00036E44"/>
    <w:rsid w:val="00043EB7"/>
    <w:rsid w:val="000442A8"/>
    <w:rsid w:val="00047110"/>
    <w:rsid w:val="00083924"/>
    <w:rsid w:val="000B2BC9"/>
    <w:rsid w:val="000C4ED1"/>
    <w:rsid w:val="000D4690"/>
    <w:rsid w:val="000F0731"/>
    <w:rsid w:val="00110117"/>
    <w:rsid w:val="001205A1"/>
    <w:rsid w:val="0012068C"/>
    <w:rsid w:val="0014564D"/>
    <w:rsid w:val="001629BE"/>
    <w:rsid w:val="001A29E1"/>
    <w:rsid w:val="001A507B"/>
    <w:rsid w:val="001D6D27"/>
    <w:rsid w:val="001D78B9"/>
    <w:rsid w:val="001E5339"/>
    <w:rsid w:val="001F2113"/>
    <w:rsid w:val="002017BC"/>
    <w:rsid w:val="00216DB3"/>
    <w:rsid w:val="002817A4"/>
    <w:rsid w:val="002B6593"/>
    <w:rsid w:val="0031055C"/>
    <w:rsid w:val="00317FAC"/>
    <w:rsid w:val="00325DB3"/>
    <w:rsid w:val="0038261C"/>
    <w:rsid w:val="003840BC"/>
    <w:rsid w:val="00392189"/>
    <w:rsid w:val="003B19C2"/>
    <w:rsid w:val="003D7668"/>
    <w:rsid w:val="00453DB8"/>
    <w:rsid w:val="00476F80"/>
    <w:rsid w:val="004C5934"/>
    <w:rsid w:val="00522C85"/>
    <w:rsid w:val="00570B72"/>
    <w:rsid w:val="005846B2"/>
    <w:rsid w:val="005A2DF7"/>
    <w:rsid w:val="005B4ED0"/>
    <w:rsid w:val="005D1C05"/>
    <w:rsid w:val="005D1FB1"/>
    <w:rsid w:val="005D557C"/>
    <w:rsid w:val="005E35E5"/>
    <w:rsid w:val="005F4A20"/>
    <w:rsid w:val="00610768"/>
    <w:rsid w:val="00621CBF"/>
    <w:rsid w:val="00625856"/>
    <w:rsid w:val="00637B83"/>
    <w:rsid w:val="00640A1A"/>
    <w:rsid w:val="00665A39"/>
    <w:rsid w:val="006C60E6"/>
    <w:rsid w:val="006D2C4C"/>
    <w:rsid w:val="00753FFC"/>
    <w:rsid w:val="00787FFC"/>
    <w:rsid w:val="00796F12"/>
    <w:rsid w:val="00875863"/>
    <w:rsid w:val="00890A12"/>
    <w:rsid w:val="00891E7E"/>
    <w:rsid w:val="00891ECE"/>
    <w:rsid w:val="008B4EF0"/>
    <w:rsid w:val="008D09B2"/>
    <w:rsid w:val="00916A04"/>
    <w:rsid w:val="00961ACE"/>
    <w:rsid w:val="00963B04"/>
    <w:rsid w:val="00965554"/>
    <w:rsid w:val="0097108B"/>
    <w:rsid w:val="00971E71"/>
    <w:rsid w:val="009A7B7D"/>
    <w:rsid w:val="009C445C"/>
    <w:rsid w:val="009F6EA7"/>
    <w:rsid w:val="00A102F9"/>
    <w:rsid w:val="00A10C30"/>
    <w:rsid w:val="00A15CF7"/>
    <w:rsid w:val="00A3574A"/>
    <w:rsid w:val="00A57FD7"/>
    <w:rsid w:val="00A641E5"/>
    <w:rsid w:val="00A65B25"/>
    <w:rsid w:val="00A81248"/>
    <w:rsid w:val="00B172FC"/>
    <w:rsid w:val="00B23568"/>
    <w:rsid w:val="00B94FE8"/>
    <w:rsid w:val="00BE02CE"/>
    <w:rsid w:val="00BF228A"/>
    <w:rsid w:val="00C30EB7"/>
    <w:rsid w:val="00C67774"/>
    <w:rsid w:val="00C97ECA"/>
    <w:rsid w:val="00CA79FA"/>
    <w:rsid w:val="00CE197E"/>
    <w:rsid w:val="00CE7A48"/>
    <w:rsid w:val="00D02855"/>
    <w:rsid w:val="00D06BF2"/>
    <w:rsid w:val="00D36D16"/>
    <w:rsid w:val="00D64BAA"/>
    <w:rsid w:val="00DB4832"/>
    <w:rsid w:val="00E61F1F"/>
    <w:rsid w:val="00E638E6"/>
    <w:rsid w:val="00E752EB"/>
    <w:rsid w:val="00EE2587"/>
    <w:rsid w:val="00F013ED"/>
    <w:rsid w:val="00F12C53"/>
    <w:rsid w:val="00F15187"/>
    <w:rsid w:val="00F32B0D"/>
    <w:rsid w:val="00F37ECC"/>
    <w:rsid w:val="00F54CAE"/>
    <w:rsid w:val="00FC2BFD"/>
    <w:rsid w:val="00FD2098"/>
    <w:rsid w:val="00FD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B9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Heading5"/>
    <w:next w:val="Normal"/>
    <w:link w:val="Heading2Char"/>
    <w:uiPriority w:val="1"/>
    <w:qFormat/>
    <w:rsid w:val="00A10C30"/>
    <w:pPr>
      <w:outlineLvl w:val="1"/>
    </w:pPr>
  </w:style>
  <w:style w:type="paragraph" w:styleId="Heading3">
    <w:name w:val="heading 3"/>
    <w:basedOn w:val="Heading4"/>
    <w:next w:val="Normal"/>
    <w:link w:val="Heading3Char"/>
    <w:uiPriority w:val="2"/>
    <w:qFormat/>
    <w:rsid w:val="00A10C30"/>
    <w:pPr>
      <w:outlineLvl w:val="2"/>
    </w:pPr>
    <w:rPr>
      <w:b/>
      <w:bCs/>
      <w:color w:val="FF1571" w:themeColor="accent2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10C30"/>
    <w:rPr>
      <w:rFonts w:asciiTheme="majorHAnsi" w:eastAsiaTheme="majorEastAsia" w:hAnsiTheme="majorHAnsi" w:cstheme="majorBidi"/>
      <w:b/>
      <w:color w:val="3B4455" w:themeColor="accent1"/>
      <w:sz w:val="3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A10C30"/>
    <w:rPr>
      <w:rFonts w:eastAsiaTheme="majorEastAsia" w:cstheme="majorBidi"/>
      <w:b/>
      <w:bCs/>
      <w:iCs/>
      <w:color w:val="FF1571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A10C3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character" w:styleId="Hyperlink">
    <w:name w:val="Hyperlink"/>
    <w:basedOn w:val="DefaultParagraphFont"/>
    <w:uiPriority w:val="99"/>
    <w:semiHidden/>
    <w:rsid w:val="002817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7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qFormat/>
    <w:rsid w:val="00B23568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it.ly/2v0mU43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jpeg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jep\AppData\Local\Packages\Microsoft.Office.Desktop_8wekyb3d8bbwe\LocalCache\Roaming\Microsoft\Templates\Geometr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9732928761440DB3A82B0F4057C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7A269-7F26-4530-B74E-55BD57176456}"/>
      </w:docPartPr>
      <w:docPartBody>
        <w:p w:rsidR="00EE0E02" w:rsidRDefault="00027EAD">
          <w:pPr>
            <w:pStyle w:val="339732928761440DB3A82B0F4057C580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DEB3059B344A4FD4B9A3CE91B304B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CE75-3F3B-4A3F-BB14-1DE3EDEAA70C}"/>
      </w:docPartPr>
      <w:docPartBody>
        <w:p w:rsidR="00804259" w:rsidRDefault="00027EAD" w:rsidP="005D557C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804259" w:rsidRDefault="001D3E4E" w:rsidP="005D557C"/>
        <w:p w:rsidR="00804259" w:rsidRDefault="00027EAD" w:rsidP="005D557C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804259" w:rsidRDefault="001D3E4E" w:rsidP="005D557C"/>
        <w:p w:rsidR="00EE0E02" w:rsidRDefault="00027EAD">
          <w:pPr>
            <w:pStyle w:val="DEB3059B344A4FD4B9A3CE91B304B8E9"/>
          </w:pPr>
          <w:r>
            <w:t>Lorem Ipsum is simply dummy text of the printing and typesetting industry. Lorem Ipsum has been the industry's standard dummy text ever since.</w:t>
          </w:r>
        </w:p>
      </w:docPartBody>
    </w:docPart>
    <w:docPart>
      <w:docPartPr>
        <w:name w:val="18AAB90F1D724B26BBF02E976403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22BED-D95F-4629-8DA5-98E4CE30B163}"/>
      </w:docPartPr>
      <w:docPartBody>
        <w:p w:rsidR="00EE0E02" w:rsidRDefault="00027EAD">
          <w:pPr>
            <w:pStyle w:val="18AAB90F1D724B26BBF02E976403707D"/>
          </w:pPr>
          <w:r w:rsidRPr="000F0731">
            <w:rPr>
              <w:rStyle w:val="QuoteChar"/>
              <w:iCs w:val="0"/>
            </w:rPr>
            <w:t>Lorem Ipsum is simply dummy text of the printing and typesetting industry.</w:t>
          </w:r>
        </w:p>
      </w:docPartBody>
    </w:docPart>
    <w:docPart>
      <w:docPartPr>
        <w:name w:val="9A16315EEBB34EEA9FFA878F6648E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3359D-2CBF-4917-9534-1C9FF78E56A5}"/>
      </w:docPartPr>
      <w:docPartBody>
        <w:p w:rsidR="00EE0E02" w:rsidRDefault="00027EAD">
          <w:pPr>
            <w:pStyle w:val="9A16315EEBB34EEA9FFA878F6648E14E"/>
          </w:pPr>
          <w:r w:rsidRPr="00E61F1F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02"/>
    <w:rsid w:val="00027EAD"/>
    <w:rsid w:val="001D3E4E"/>
    <w:rsid w:val="00EE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B508EA7184671A003248BBC66AB6B">
    <w:name w:val="39EB508EA7184671A003248BBC66AB6B"/>
  </w:style>
  <w:style w:type="paragraph" w:customStyle="1" w:styleId="9157FBC75C2749DDBDAE005ED85D8C34">
    <w:name w:val="9157FBC75C2749DDBDAE005ED85D8C34"/>
  </w:style>
  <w:style w:type="paragraph" w:customStyle="1" w:styleId="7A1C4AACD1274855BE12EB4050C5AC6E">
    <w:name w:val="7A1C4AACD1274855BE12EB4050C5AC6E"/>
  </w:style>
  <w:style w:type="paragraph" w:customStyle="1" w:styleId="F7F4656A5055456BA38D11126BAB8DA6">
    <w:name w:val="F7F4656A5055456BA38D11126BAB8DA6"/>
  </w:style>
  <w:style w:type="paragraph" w:customStyle="1" w:styleId="602D486B501845088C1723EF6E0EBC95">
    <w:name w:val="602D486B501845088C1723EF6E0EBC95"/>
  </w:style>
  <w:style w:type="paragraph" w:customStyle="1" w:styleId="B437DBABB2364983A1F3B2DA69FF318B">
    <w:name w:val="B437DBABB2364983A1F3B2DA69FF318B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Cs/>
      <w:color w:val="4472C4" w:themeColor="accent1"/>
      <w:sz w:val="30"/>
      <w:szCs w:val="24"/>
    </w:rPr>
  </w:style>
  <w:style w:type="paragraph" w:customStyle="1" w:styleId="A4CA5EB41DBB4570B3715C107F87FA5F">
    <w:name w:val="A4CA5EB41DBB4570B3715C107F87FA5F"/>
  </w:style>
  <w:style w:type="paragraph" w:customStyle="1" w:styleId="77649AFAB6B7496F8AAAC82F6D137202">
    <w:name w:val="77649AFAB6B7496F8AAAC82F6D137202"/>
  </w:style>
  <w:style w:type="paragraph" w:customStyle="1" w:styleId="Text">
    <w:name w:val="Text"/>
    <w:basedOn w:val="Normal"/>
    <w:uiPriority w:val="5"/>
    <w:qFormat/>
    <w:pPr>
      <w:spacing w:after="0" w:line="216" w:lineRule="auto"/>
    </w:pPr>
    <w:rPr>
      <w:rFonts w:eastAsiaTheme="minorHAnsi"/>
      <w:color w:val="4472C4" w:themeColor="accent1"/>
      <w:sz w:val="28"/>
      <w:szCs w:val="24"/>
    </w:rPr>
  </w:style>
  <w:style w:type="paragraph" w:customStyle="1" w:styleId="C6FB3CA5FC8D436DB65946BF8883812E">
    <w:name w:val="C6FB3CA5FC8D436DB65946BF8883812E"/>
  </w:style>
  <w:style w:type="paragraph" w:customStyle="1" w:styleId="FC2D9412FE724BCDAC22EF71594D7AF5">
    <w:name w:val="FC2D9412FE724BCDAC22EF71594D7AF5"/>
  </w:style>
  <w:style w:type="paragraph" w:customStyle="1" w:styleId="2B6108AD940D4E42AF83BBB3C6920F8F">
    <w:name w:val="2B6108AD940D4E42AF83BBB3C6920F8F"/>
  </w:style>
  <w:style w:type="paragraph" w:customStyle="1" w:styleId="3206C521DF634D90A6EDFDB298D2DAC1">
    <w:name w:val="3206C521DF634D90A6EDFDB298D2DAC1"/>
  </w:style>
  <w:style w:type="paragraph" w:customStyle="1" w:styleId="F14220278B07409C8C92C26D640B6A0B">
    <w:name w:val="F14220278B07409C8C92C26D640B6A0B"/>
  </w:style>
  <w:style w:type="paragraph" w:customStyle="1" w:styleId="339732928761440DB3A82B0F4057C580">
    <w:name w:val="339732928761440DB3A82B0F4057C580"/>
  </w:style>
  <w:style w:type="paragraph" w:customStyle="1" w:styleId="DEB3059B344A4FD4B9A3CE91B304B8E9">
    <w:name w:val="DEB3059B344A4FD4B9A3CE91B304B8E9"/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paragraph" w:customStyle="1" w:styleId="18AAB90F1D724B26BBF02E976403707D">
    <w:name w:val="18AAB90F1D724B26BBF02E976403707D"/>
  </w:style>
  <w:style w:type="paragraph" w:customStyle="1" w:styleId="9A16315EEBB34EEA9FFA878F6648E14E">
    <w:name w:val="9A16315EEBB34EEA9FFA878F6648E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BC40937-1B18-45A2-A05E-B9B737A5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report.dotx</Template>
  <TotalTime>0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2020-02-23T21:50:00Z</dcterms:created>
  <dcterms:modified xsi:type="dcterms:W3CDTF">2020-02-24T20:07:00Z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